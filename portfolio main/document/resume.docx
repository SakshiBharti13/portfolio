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94B6B27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98367D2" w14:textId="160D00AE" w:rsidR="001B2ABD" w:rsidRDefault="006943B0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02CB00E" wp14:editId="2AE93D1B">
                  <wp:extent cx="1316182" cy="2602292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163" cy="264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32A4A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EE3E6E2" w14:textId="682585D0" w:rsidR="001B2ABD" w:rsidRDefault="006943B0" w:rsidP="001B2ABD">
            <w:pPr>
              <w:pStyle w:val="Title"/>
            </w:pPr>
            <w:r>
              <w:t>sakshi bharti</w:t>
            </w:r>
          </w:p>
          <w:p w14:paraId="081D5B7C" w14:textId="1540D87A" w:rsidR="001B2ABD" w:rsidRDefault="006943B0" w:rsidP="001B2ABD">
            <w:pPr>
              <w:pStyle w:val="Subtitle"/>
            </w:pPr>
            <w:r>
              <w:rPr>
                <w:spacing w:val="0"/>
                <w:w w:val="100"/>
              </w:rPr>
              <w:t>Web developer</w:t>
            </w:r>
          </w:p>
        </w:tc>
      </w:tr>
      <w:tr w:rsidR="001B2ABD" w14:paraId="06FB4CB0" w14:textId="77777777" w:rsidTr="001B2ABD">
        <w:tc>
          <w:tcPr>
            <w:tcW w:w="3600" w:type="dxa"/>
          </w:tcPr>
          <w:p w14:paraId="0D5A9F79" w14:textId="30E6F61F" w:rsidR="001B2ABD" w:rsidRDefault="001214CD" w:rsidP="00036450">
            <w:pPr>
              <w:pStyle w:val="Heading3"/>
            </w:pPr>
            <w:r>
              <w:t>PROFILE</w:t>
            </w:r>
          </w:p>
          <w:p w14:paraId="277CD5D6" w14:textId="77777777" w:rsidR="001214CD" w:rsidRPr="001214CD" w:rsidRDefault="001214CD" w:rsidP="001214CD"/>
          <w:sdt>
            <w:sdtPr>
              <w:id w:val="-1954003311"/>
              <w:placeholder>
                <w:docPart w:val="415391A34ADE425F8265590DA38814BD"/>
              </w:placeholder>
              <w:temporary/>
              <w:showingPlcHdr/>
              <w15:appearance w15:val="hidden"/>
            </w:sdtPr>
            <w:sdtContent>
              <w:p w14:paraId="63261CC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7D6835486A94AC9B9B1F2C41A94F949"/>
              </w:placeholder>
              <w:temporary/>
              <w:showingPlcHdr/>
              <w15:appearance w15:val="hidden"/>
            </w:sdtPr>
            <w:sdtContent>
              <w:p w14:paraId="482BAF40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EEF0EBA" w14:textId="44C6C555" w:rsidR="004D3011" w:rsidRDefault="006943B0" w:rsidP="004D3011">
            <w:r>
              <w:t>8349067943</w:t>
            </w:r>
          </w:p>
          <w:p w14:paraId="1FB35D06" w14:textId="77777777" w:rsidR="004D3011" w:rsidRDefault="004D3011" w:rsidP="004D3011"/>
          <w:sdt>
            <w:sdtPr>
              <w:id w:val="-240260293"/>
              <w:placeholder>
                <w:docPart w:val="62A26B1C57FC4871933420C02A7F396B"/>
              </w:placeholder>
              <w:temporary/>
              <w:showingPlcHdr/>
              <w15:appearance w15:val="hidden"/>
            </w:sdtPr>
            <w:sdtContent>
              <w:p w14:paraId="3F047EC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A7F8835" w14:textId="08F24030" w:rsidR="00036450" w:rsidRPr="00E4381A" w:rsidRDefault="006943B0" w:rsidP="004D3011">
            <w:pPr>
              <w:rPr>
                <w:rStyle w:val="Hyperlink"/>
              </w:rPr>
            </w:pPr>
            <w:r>
              <w:t>Sakshibharti8349@gmail.com</w:t>
            </w:r>
          </w:p>
          <w:sdt>
            <w:sdtPr>
              <w:id w:val="-1444214663"/>
              <w:placeholder>
                <w:docPart w:val="9D7051536E1142108F27AE79E2FF89B5"/>
              </w:placeholder>
              <w:temporary/>
              <w:showingPlcHdr/>
              <w15:appearance w15:val="hidden"/>
            </w:sdtPr>
            <w:sdtContent>
              <w:p w14:paraId="799927C7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397E4EC" w14:textId="203FE37C" w:rsidR="004D3011" w:rsidRDefault="006943B0" w:rsidP="004D3011">
            <w:r>
              <w:t>Sketching</w:t>
            </w:r>
          </w:p>
          <w:p w14:paraId="7535ED4D" w14:textId="3393176F" w:rsidR="004D3011" w:rsidRDefault="006943B0" w:rsidP="004D3011">
            <w:r>
              <w:t>Listening Music</w:t>
            </w:r>
          </w:p>
          <w:p w14:paraId="3E5D0E9D" w14:textId="6E07B18F" w:rsidR="004D3011" w:rsidRPr="004D3011" w:rsidRDefault="004D3011" w:rsidP="004D3011"/>
        </w:tc>
        <w:tc>
          <w:tcPr>
            <w:tcW w:w="720" w:type="dxa"/>
          </w:tcPr>
          <w:p w14:paraId="13067B4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8A37F7495754690BF10C560B6365034"/>
              </w:placeholder>
              <w:temporary/>
              <w:showingPlcHdr/>
              <w15:appearance w15:val="hidden"/>
            </w:sdtPr>
            <w:sdtContent>
              <w:p w14:paraId="7AB4D96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F6309EF" w14:textId="65B4F1BC" w:rsidR="00036450" w:rsidRDefault="006943B0" w:rsidP="00732B14">
            <w:pPr>
              <w:pStyle w:val="Heading4"/>
            </w:pPr>
            <w:r>
              <w:t xml:space="preserve">HIGH SCHOOL </w:t>
            </w:r>
            <w:r w:rsidR="00732B14">
              <w:t>CERTIFICATE</w:t>
            </w:r>
          </w:p>
          <w:p w14:paraId="69AA959B" w14:textId="011F5C35" w:rsidR="00732B14" w:rsidRPr="00732B14" w:rsidRDefault="00732B14" w:rsidP="00732B14">
            <w:r>
              <w:t>YEAR OF PASSING: 2018</w:t>
            </w:r>
          </w:p>
          <w:p w14:paraId="15811E59" w14:textId="2B21045E" w:rsidR="004D3011" w:rsidRDefault="00732B14" w:rsidP="00036450">
            <w:r>
              <w:t>SCHOOL: NAGAJI PUBLIC H.S. SCHOOL</w:t>
            </w:r>
          </w:p>
          <w:p w14:paraId="21050658" w14:textId="728F31F1" w:rsidR="00732B14" w:rsidRDefault="00732B14" w:rsidP="00036450">
            <w:r>
              <w:t>PERCENTAG</w:t>
            </w:r>
            <w:r w:rsidR="00132A5C">
              <w:t>E</w:t>
            </w:r>
            <w:r>
              <w:t xml:space="preserve">: 83.2 </w:t>
            </w:r>
          </w:p>
          <w:p w14:paraId="1575EE03" w14:textId="77777777" w:rsidR="00036450" w:rsidRDefault="00036450" w:rsidP="00036450"/>
          <w:p w14:paraId="60440B9F" w14:textId="2D7EB080" w:rsidR="00732B14" w:rsidRPr="00732B14" w:rsidRDefault="00732B14" w:rsidP="00732B14">
            <w:pPr>
              <w:pStyle w:val="Heading4"/>
            </w:pPr>
            <w:r>
              <w:t>HIGHER SECONDARY CERTIFICATE</w:t>
            </w:r>
          </w:p>
          <w:p w14:paraId="6150BC06" w14:textId="7A7BE2B2" w:rsidR="00036450" w:rsidRPr="00B359E4" w:rsidRDefault="00732B14" w:rsidP="00B359E4">
            <w:pPr>
              <w:pStyle w:val="Date"/>
            </w:pPr>
            <w:r>
              <w:t>YEAR OF PASSING: 2020</w:t>
            </w:r>
            <w:r w:rsidR="00036450" w:rsidRPr="00B359E4">
              <w:t xml:space="preserve"> </w:t>
            </w:r>
          </w:p>
          <w:p w14:paraId="714A1DC6" w14:textId="32F79EF6" w:rsidR="00036450" w:rsidRDefault="00732B14" w:rsidP="00036450">
            <w:r>
              <w:t>SCHOOL:</w:t>
            </w:r>
            <w:r w:rsidR="00132A5C">
              <w:t xml:space="preserve"> </w:t>
            </w:r>
            <w:r>
              <w:t>DELHI PUBLIC RESIDENTIAL H.S. SCHOOL</w:t>
            </w:r>
          </w:p>
          <w:p w14:paraId="684AA30E" w14:textId="609A1304" w:rsidR="00732B14" w:rsidRDefault="00732B14" w:rsidP="00036450">
            <w:r>
              <w:t>PERCENTAGE: 77.4</w:t>
            </w:r>
          </w:p>
          <w:p w14:paraId="0A8C8524" w14:textId="4BDC7F35" w:rsidR="00732B14" w:rsidRDefault="00732B14" w:rsidP="00036450"/>
          <w:p w14:paraId="2440CDC5" w14:textId="2AE5C94F" w:rsidR="00732B14" w:rsidRPr="00732B14" w:rsidRDefault="00732B14" w:rsidP="00732B14">
            <w:pPr>
              <w:pStyle w:val="Heading4"/>
            </w:pPr>
            <w:r>
              <w:t>BACHELOR OF TECHNOLOGY AND MANAGEMENT</w:t>
            </w:r>
          </w:p>
          <w:p w14:paraId="0211BF45" w14:textId="33D157BA" w:rsidR="00732B14" w:rsidRDefault="00732B14" w:rsidP="00732B14">
            <w:pPr>
              <w:pStyle w:val="Date"/>
            </w:pPr>
            <w:r>
              <w:t>YEAR OF PASSING: 202</w:t>
            </w:r>
            <w:r>
              <w:t>4</w:t>
            </w:r>
          </w:p>
          <w:p w14:paraId="677ADF18" w14:textId="3458F7A9" w:rsidR="00732B14" w:rsidRPr="00732B14" w:rsidRDefault="00732B14" w:rsidP="00732B14">
            <w:r>
              <w:t>COLLEGE: IPS COLLEGE OF TECHNOLOGY AND MANAGEMENT</w:t>
            </w:r>
          </w:p>
          <w:p w14:paraId="00C74222" w14:textId="11D85D84" w:rsidR="00732B14" w:rsidRPr="00732B14" w:rsidRDefault="00732B14" w:rsidP="00036450">
            <w:r>
              <w:t>SGPA: 8.50</w:t>
            </w:r>
          </w:p>
          <w:p w14:paraId="43652ED7" w14:textId="25572F29" w:rsidR="00036450" w:rsidRDefault="00132A5C" w:rsidP="00036450">
            <w:pPr>
              <w:pStyle w:val="Heading2"/>
            </w:pPr>
            <w:r>
              <w:t>ACHIEVEMENT</w:t>
            </w:r>
          </w:p>
          <w:p w14:paraId="47CBAE76" w14:textId="77777777" w:rsidR="00132A5C" w:rsidRDefault="00132A5C" w:rsidP="00036450">
            <w:r>
              <w:t>WEB DEVELOPMENT CERTIFICATE BY IPS COLLEGE OF TECHNOLOGY AND MANAGEMENT</w:t>
            </w:r>
          </w:p>
          <w:p w14:paraId="0F802408" w14:textId="77777777" w:rsidR="00132A5C" w:rsidRDefault="00132A5C" w:rsidP="00036450"/>
          <w:p w14:paraId="21E9B39C" w14:textId="77777777" w:rsidR="00132A5C" w:rsidRDefault="00132A5C" w:rsidP="00036450">
            <w:r>
              <w:t>BASIC PYTHON CERTIFICATE BY IPS COLLEGE OF TECHNOLOGY AND MANAGEMENT</w:t>
            </w:r>
          </w:p>
          <w:p w14:paraId="0A5CC060" w14:textId="557D4FBB" w:rsidR="00132A5C" w:rsidRDefault="00132A5C" w:rsidP="00036450"/>
          <w:p w14:paraId="2D85532F" w14:textId="34885B5C" w:rsidR="004D3011" w:rsidRDefault="00132A5C" w:rsidP="00036450">
            <w:r>
              <w:t>HTML CERTIFICATE BY W3 SCHOOL</w:t>
            </w:r>
          </w:p>
          <w:sdt>
            <w:sdtPr>
              <w:id w:val="1669594239"/>
              <w:placeholder>
                <w:docPart w:val="B60FA7EE72EB4FC8B1581AC226D5DD58"/>
              </w:placeholder>
              <w:temporary/>
              <w:showingPlcHdr/>
              <w15:appearance w15:val="hidden"/>
            </w:sdtPr>
            <w:sdtContent>
              <w:p w14:paraId="6ED5046B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7492E16" w14:textId="77777777" w:rsidR="00036450" w:rsidRDefault="00732B14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C++</w:t>
            </w:r>
          </w:p>
          <w:p w14:paraId="253FB5F0" w14:textId="77777777" w:rsidR="00732B14" w:rsidRDefault="00732B14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HTML</w:t>
            </w:r>
          </w:p>
          <w:p w14:paraId="47396002" w14:textId="77777777" w:rsidR="00732B14" w:rsidRDefault="00732B14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CSS</w:t>
            </w:r>
          </w:p>
          <w:p w14:paraId="7D176E9C" w14:textId="3FBB20CF" w:rsidR="001214CD" w:rsidRPr="004D3011" w:rsidRDefault="001214CD" w:rsidP="004D3011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t>BASIC PYTHON</w:t>
            </w:r>
          </w:p>
        </w:tc>
      </w:tr>
    </w:tbl>
    <w:p w14:paraId="71B9B2B5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A28B7" w14:textId="77777777" w:rsidR="00FB168A" w:rsidRDefault="00FB168A" w:rsidP="000C45FF">
      <w:r>
        <w:separator/>
      </w:r>
    </w:p>
  </w:endnote>
  <w:endnote w:type="continuationSeparator" w:id="0">
    <w:p w14:paraId="50AC741A" w14:textId="77777777" w:rsidR="00FB168A" w:rsidRDefault="00FB168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6AA19" w14:textId="77777777" w:rsidR="00FB168A" w:rsidRDefault="00FB168A" w:rsidP="000C45FF">
      <w:r>
        <w:separator/>
      </w:r>
    </w:p>
  </w:footnote>
  <w:footnote w:type="continuationSeparator" w:id="0">
    <w:p w14:paraId="5BE3F30D" w14:textId="77777777" w:rsidR="00FB168A" w:rsidRDefault="00FB168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A25A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7D4F306" wp14:editId="5F7BFD5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B0"/>
    <w:rsid w:val="00036450"/>
    <w:rsid w:val="00094499"/>
    <w:rsid w:val="000C45FF"/>
    <w:rsid w:val="000E3FD1"/>
    <w:rsid w:val="00112054"/>
    <w:rsid w:val="001214CD"/>
    <w:rsid w:val="001317D8"/>
    <w:rsid w:val="00132A5C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943B0"/>
    <w:rsid w:val="00715FCB"/>
    <w:rsid w:val="00732B14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B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464E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IN%7b63A61E6E-125F-4BFE-9803-DEFCE03DF6AE%7d\%7bEA94832D-33F5-442D-B3CC-4745CB9E403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391A34ADE425F8265590DA3881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4A84F-13D0-444A-ABAF-B103A9CA6C55}"/>
      </w:docPartPr>
      <w:docPartBody>
        <w:p w:rsidR="00000000" w:rsidRDefault="00000000">
          <w:pPr>
            <w:pStyle w:val="415391A34ADE425F8265590DA38814BD"/>
          </w:pPr>
          <w:r w:rsidRPr="00CB0055">
            <w:t>Contact</w:t>
          </w:r>
        </w:p>
      </w:docPartBody>
    </w:docPart>
    <w:docPart>
      <w:docPartPr>
        <w:name w:val="E7D6835486A94AC9B9B1F2C41A94F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492BF-FF0B-4637-8143-65F6964A85EA}"/>
      </w:docPartPr>
      <w:docPartBody>
        <w:p w:rsidR="00000000" w:rsidRDefault="00000000">
          <w:pPr>
            <w:pStyle w:val="E7D6835486A94AC9B9B1F2C41A94F949"/>
          </w:pPr>
          <w:r w:rsidRPr="004D3011">
            <w:t>PHONE:</w:t>
          </w:r>
        </w:p>
      </w:docPartBody>
    </w:docPart>
    <w:docPart>
      <w:docPartPr>
        <w:name w:val="62A26B1C57FC4871933420C02A7F3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B8B9F-A423-4DDD-89F7-A0A8726F0B1D}"/>
      </w:docPartPr>
      <w:docPartBody>
        <w:p w:rsidR="00000000" w:rsidRDefault="00000000">
          <w:pPr>
            <w:pStyle w:val="62A26B1C57FC4871933420C02A7F396B"/>
          </w:pPr>
          <w:r w:rsidRPr="004D3011">
            <w:t>EMAIL:</w:t>
          </w:r>
        </w:p>
      </w:docPartBody>
    </w:docPart>
    <w:docPart>
      <w:docPartPr>
        <w:name w:val="9D7051536E1142108F27AE79E2FF8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2FA87-D0E5-442C-815E-BC600130B987}"/>
      </w:docPartPr>
      <w:docPartBody>
        <w:p w:rsidR="00000000" w:rsidRDefault="00000000">
          <w:pPr>
            <w:pStyle w:val="9D7051536E1142108F27AE79E2FF89B5"/>
          </w:pPr>
          <w:r w:rsidRPr="00CB0055">
            <w:t>Hobbies</w:t>
          </w:r>
        </w:p>
      </w:docPartBody>
    </w:docPart>
    <w:docPart>
      <w:docPartPr>
        <w:name w:val="38A37F7495754690BF10C560B6365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08CF6-0030-4BDC-BAC4-6510687DCFBD}"/>
      </w:docPartPr>
      <w:docPartBody>
        <w:p w:rsidR="00000000" w:rsidRDefault="00000000">
          <w:pPr>
            <w:pStyle w:val="38A37F7495754690BF10C560B6365034"/>
          </w:pPr>
          <w:r w:rsidRPr="00036450">
            <w:t>EDUCATION</w:t>
          </w:r>
        </w:p>
      </w:docPartBody>
    </w:docPart>
    <w:docPart>
      <w:docPartPr>
        <w:name w:val="B60FA7EE72EB4FC8B1581AC226D5D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20618-E894-4A4E-8C7B-FA6A2B37D272}"/>
      </w:docPartPr>
      <w:docPartBody>
        <w:p w:rsidR="00000000" w:rsidRDefault="00000000">
          <w:pPr>
            <w:pStyle w:val="B60FA7EE72EB4FC8B1581AC226D5DD5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AD"/>
    <w:rsid w:val="00804DAD"/>
    <w:rsid w:val="00E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077AE5B35C4C1D929BD4D420467994">
    <w:name w:val="EC077AE5B35C4C1D929BD4D420467994"/>
  </w:style>
  <w:style w:type="paragraph" w:customStyle="1" w:styleId="84ABF0A0007045D4B6CCFA42CF2DA3E2">
    <w:name w:val="84ABF0A0007045D4B6CCFA42CF2DA3E2"/>
  </w:style>
  <w:style w:type="paragraph" w:customStyle="1" w:styleId="E4BFE5126B904136B063449B30371306">
    <w:name w:val="E4BFE5126B904136B063449B30371306"/>
  </w:style>
  <w:style w:type="paragraph" w:customStyle="1" w:styleId="757629070266406F84AD0C32E958E8F3">
    <w:name w:val="757629070266406F84AD0C32E958E8F3"/>
  </w:style>
  <w:style w:type="paragraph" w:customStyle="1" w:styleId="415391A34ADE425F8265590DA38814BD">
    <w:name w:val="415391A34ADE425F8265590DA38814BD"/>
  </w:style>
  <w:style w:type="paragraph" w:customStyle="1" w:styleId="E7D6835486A94AC9B9B1F2C41A94F949">
    <w:name w:val="E7D6835486A94AC9B9B1F2C41A94F949"/>
  </w:style>
  <w:style w:type="paragraph" w:customStyle="1" w:styleId="5A9E9649AABF4D6EA0D63EB9CD87D943">
    <w:name w:val="5A9E9649AABF4D6EA0D63EB9CD87D943"/>
  </w:style>
  <w:style w:type="paragraph" w:customStyle="1" w:styleId="DA4EA9566B0544C3B15EBEAB828E5C50">
    <w:name w:val="DA4EA9566B0544C3B15EBEAB828E5C50"/>
  </w:style>
  <w:style w:type="paragraph" w:customStyle="1" w:styleId="5AC8424489DE4BAB869AC978AA81C786">
    <w:name w:val="5AC8424489DE4BAB869AC978AA81C786"/>
  </w:style>
  <w:style w:type="paragraph" w:customStyle="1" w:styleId="62A26B1C57FC4871933420C02A7F396B">
    <w:name w:val="62A26B1C57FC4871933420C02A7F396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45D0248653745038A8A151F1EF65BEA">
    <w:name w:val="F45D0248653745038A8A151F1EF65BEA"/>
  </w:style>
  <w:style w:type="paragraph" w:customStyle="1" w:styleId="9D7051536E1142108F27AE79E2FF89B5">
    <w:name w:val="9D7051536E1142108F27AE79E2FF89B5"/>
  </w:style>
  <w:style w:type="paragraph" w:customStyle="1" w:styleId="193E790DCA0F4911A6FE10E69F06A3E6">
    <w:name w:val="193E790DCA0F4911A6FE10E69F06A3E6"/>
  </w:style>
  <w:style w:type="paragraph" w:customStyle="1" w:styleId="45EDC8186EEB4E159D75EB63DDE4A821">
    <w:name w:val="45EDC8186EEB4E159D75EB63DDE4A821"/>
  </w:style>
  <w:style w:type="paragraph" w:customStyle="1" w:styleId="4108D7831DA34A30B0AA7B06E981B6D2">
    <w:name w:val="4108D7831DA34A30B0AA7B06E981B6D2"/>
  </w:style>
  <w:style w:type="paragraph" w:customStyle="1" w:styleId="8F235ACE9FAE44C98C511C159F8F3280">
    <w:name w:val="8F235ACE9FAE44C98C511C159F8F3280"/>
  </w:style>
  <w:style w:type="paragraph" w:customStyle="1" w:styleId="38A37F7495754690BF10C560B6365034">
    <w:name w:val="38A37F7495754690BF10C560B6365034"/>
  </w:style>
  <w:style w:type="paragraph" w:customStyle="1" w:styleId="190DEF4718F04E95993BD1D564D8F4DB">
    <w:name w:val="190DEF4718F04E95993BD1D564D8F4DB"/>
  </w:style>
  <w:style w:type="paragraph" w:customStyle="1" w:styleId="5D8D793B4D4C4AE08F49A72F5F6ACBF7">
    <w:name w:val="5D8D793B4D4C4AE08F49A72F5F6ACBF7"/>
  </w:style>
  <w:style w:type="paragraph" w:customStyle="1" w:styleId="8DCDC39EC9714E988D15D2BEC56AFF7B">
    <w:name w:val="8DCDC39EC9714E988D15D2BEC56AFF7B"/>
  </w:style>
  <w:style w:type="paragraph" w:customStyle="1" w:styleId="B4CAC6F649EA467884211D614981F48B">
    <w:name w:val="B4CAC6F649EA467884211D614981F48B"/>
  </w:style>
  <w:style w:type="paragraph" w:customStyle="1" w:styleId="F2EF6ABDB53947C893BCA39CF7C64702">
    <w:name w:val="F2EF6ABDB53947C893BCA39CF7C64702"/>
  </w:style>
  <w:style w:type="paragraph" w:customStyle="1" w:styleId="DE00AC8EE427487896EBDCDA745ED98E">
    <w:name w:val="DE00AC8EE427487896EBDCDA745ED98E"/>
  </w:style>
  <w:style w:type="paragraph" w:customStyle="1" w:styleId="97AEF6A9BD064CC48D71DA6653639F88">
    <w:name w:val="97AEF6A9BD064CC48D71DA6653639F88"/>
  </w:style>
  <w:style w:type="paragraph" w:customStyle="1" w:styleId="98EF1A45D4A9426C84D5341CE11B9EAD">
    <w:name w:val="98EF1A45D4A9426C84D5341CE11B9EAD"/>
  </w:style>
  <w:style w:type="paragraph" w:customStyle="1" w:styleId="928763C6D8B741ADBC55EDDEC35DE501">
    <w:name w:val="928763C6D8B741ADBC55EDDEC35DE501"/>
  </w:style>
  <w:style w:type="paragraph" w:customStyle="1" w:styleId="6176AFB32ECB4F71A5F7A0E851014FBF">
    <w:name w:val="6176AFB32ECB4F71A5F7A0E851014FBF"/>
  </w:style>
  <w:style w:type="paragraph" w:customStyle="1" w:styleId="DFAFB811323C4D62BB0B7147854D0F94">
    <w:name w:val="DFAFB811323C4D62BB0B7147854D0F94"/>
  </w:style>
  <w:style w:type="paragraph" w:customStyle="1" w:styleId="E73C4F93278D43E38EE681D7917E2549">
    <w:name w:val="E73C4F93278D43E38EE681D7917E2549"/>
  </w:style>
  <w:style w:type="paragraph" w:customStyle="1" w:styleId="0FFA9081B0C543CEA8DC0DF705EE5522">
    <w:name w:val="0FFA9081B0C543CEA8DC0DF705EE5522"/>
  </w:style>
  <w:style w:type="paragraph" w:customStyle="1" w:styleId="87827061584B4B1491D6331FE2EE1D83">
    <w:name w:val="87827061584B4B1491D6331FE2EE1D83"/>
  </w:style>
  <w:style w:type="paragraph" w:customStyle="1" w:styleId="737C9CDD62D14CE88E3B2587D1C5D566">
    <w:name w:val="737C9CDD62D14CE88E3B2587D1C5D566"/>
  </w:style>
  <w:style w:type="paragraph" w:customStyle="1" w:styleId="645CB52A43214722A44FAB814260C78E">
    <w:name w:val="645CB52A43214722A44FAB814260C78E"/>
  </w:style>
  <w:style w:type="paragraph" w:customStyle="1" w:styleId="D7760B2F73C84653BD6BF623B47D252D">
    <w:name w:val="D7760B2F73C84653BD6BF623B47D252D"/>
  </w:style>
  <w:style w:type="paragraph" w:customStyle="1" w:styleId="3A83E9829B9E47F1B571BE70DA420CF9">
    <w:name w:val="3A83E9829B9E47F1B571BE70DA420CF9"/>
  </w:style>
  <w:style w:type="paragraph" w:customStyle="1" w:styleId="3D948A4249474A008DD80E427C3917E0">
    <w:name w:val="3D948A4249474A008DD80E427C3917E0"/>
  </w:style>
  <w:style w:type="paragraph" w:customStyle="1" w:styleId="CCAAFAF8342E40F8BE2AB6F7314AD779">
    <w:name w:val="CCAAFAF8342E40F8BE2AB6F7314AD779"/>
  </w:style>
  <w:style w:type="paragraph" w:customStyle="1" w:styleId="D8FEF015FF1B451AAC1232F25EE20BB7">
    <w:name w:val="D8FEF015FF1B451AAC1232F25EE20BB7"/>
  </w:style>
  <w:style w:type="paragraph" w:customStyle="1" w:styleId="9670B93D92FC4DBFA3F239880B48975D">
    <w:name w:val="9670B93D92FC4DBFA3F239880B48975D"/>
  </w:style>
  <w:style w:type="paragraph" w:customStyle="1" w:styleId="FB0A7F5270BA4802B22F03715B84E668">
    <w:name w:val="FB0A7F5270BA4802B22F03715B84E66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B60FA7EE72EB4FC8B1581AC226D5DD58">
    <w:name w:val="B60FA7EE72EB4FC8B1581AC226D5DD58"/>
  </w:style>
  <w:style w:type="paragraph" w:customStyle="1" w:styleId="F308CBFC983E434F91A4A7969FE41238">
    <w:name w:val="F308CBFC983E434F91A4A7969FE41238"/>
    <w:rsid w:val="00804DAD"/>
  </w:style>
  <w:style w:type="paragraph" w:customStyle="1" w:styleId="435F164B36164FD5A2D094F68C5A9451">
    <w:name w:val="435F164B36164FD5A2D094F68C5A9451"/>
    <w:rsid w:val="00804DAD"/>
  </w:style>
  <w:style w:type="paragraph" w:customStyle="1" w:styleId="5A0BD2AAEFCC4D3C93A166512BF010D7">
    <w:name w:val="5A0BD2AAEFCC4D3C93A166512BF010D7"/>
    <w:rsid w:val="00804DAD"/>
  </w:style>
  <w:style w:type="paragraph" w:customStyle="1" w:styleId="E48E6CB7839D412D803688D07B484D1D">
    <w:name w:val="E48E6CB7839D412D803688D07B484D1D"/>
    <w:rsid w:val="00804DAD"/>
  </w:style>
  <w:style w:type="paragraph" w:customStyle="1" w:styleId="0F2C2A5D8350414589FC96B41F7FCAAF">
    <w:name w:val="0F2C2A5D8350414589FC96B41F7FCAAF"/>
    <w:rsid w:val="00804DAD"/>
  </w:style>
  <w:style w:type="paragraph" w:customStyle="1" w:styleId="AF25F3B009E04083B19A6046FFBA7F6B">
    <w:name w:val="AF25F3B009E04083B19A6046FFBA7F6B"/>
    <w:rsid w:val="00804DAD"/>
  </w:style>
  <w:style w:type="paragraph" w:customStyle="1" w:styleId="DA23F47652AB4EA0AB7A3733C15DD3AA">
    <w:name w:val="DA23F47652AB4EA0AB7A3733C15DD3AA"/>
    <w:rsid w:val="00804DAD"/>
  </w:style>
  <w:style w:type="paragraph" w:customStyle="1" w:styleId="AC320BF0B47A4487B7F2B925C05DDD98">
    <w:name w:val="AC320BF0B47A4487B7F2B925C05DDD98"/>
    <w:rsid w:val="00804DAD"/>
  </w:style>
  <w:style w:type="paragraph" w:customStyle="1" w:styleId="ED23C85E81AD4878A6C4214F39A8295B">
    <w:name w:val="ED23C85E81AD4878A6C4214F39A8295B"/>
    <w:rsid w:val="00804DAD"/>
  </w:style>
  <w:style w:type="paragraph" w:customStyle="1" w:styleId="2AC3F4802E97477D9FB28962FC0029CA">
    <w:name w:val="2AC3F4802E97477D9FB28962FC0029CA"/>
    <w:rsid w:val="00804DAD"/>
  </w:style>
  <w:style w:type="paragraph" w:customStyle="1" w:styleId="528A1E41F0B248389B5AD25CA32B0047">
    <w:name w:val="528A1E41F0B248389B5AD25CA32B0047"/>
    <w:rsid w:val="00804DAD"/>
  </w:style>
  <w:style w:type="paragraph" w:customStyle="1" w:styleId="0685DB638E9545C2827B827B0DD38172">
    <w:name w:val="0685DB638E9545C2827B827B0DD38172"/>
    <w:rsid w:val="00804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{EA94832D-33F5-442D-B3CC-4745CB9E4035}tf00546271_win32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2023-04-05T10:25:00Z</dcterms:created>
  <dcterms:modified xsi:type="dcterms:W3CDTF">2023-04-05T10:53:00Z</dcterms:modified>
</cp:coreProperties>
</file>